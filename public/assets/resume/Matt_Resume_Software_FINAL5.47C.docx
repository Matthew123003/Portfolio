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CC629" w14:textId="1CAB79F0" w:rsidR="00F41BEE" w:rsidRPr="00B44DC5" w:rsidRDefault="00B44DC5" w:rsidP="00B44DC5">
      <w:pPr>
        <w:pStyle w:val="Title"/>
        <w:rPr>
          <w:sz w:val="40"/>
          <w:szCs w:val="40"/>
        </w:rPr>
      </w:pPr>
      <w:r w:rsidRPr="00B44DC5">
        <w:rPr>
          <w:sz w:val="40"/>
          <w:szCs w:val="40"/>
        </w:rPr>
        <w:t>Matthew Kramer</w:t>
      </w:r>
    </w:p>
    <w:p w14:paraId="114AE372" w14:textId="257E0F28" w:rsidR="00F41BEE" w:rsidRPr="00B44DC5" w:rsidRDefault="00B44DC5" w:rsidP="00B44DC5">
      <w:pPr>
        <w:pStyle w:val="Subtitle"/>
        <w:rPr>
          <w:sz w:val="24"/>
          <w:szCs w:val="24"/>
        </w:rPr>
      </w:pPr>
      <w:r w:rsidRPr="00B44DC5">
        <w:rPr>
          <w:sz w:val="24"/>
          <w:szCs w:val="24"/>
        </w:rPr>
        <w:t>JUNIOR SOFTWARE DEVELOPER</w:t>
      </w:r>
      <w:r w:rsidR="00F41BEE" w:rsidRPr="00B44DC5">
        <w:rPr>
          <w:sz w:val="24"/>
          <w:szCs w:val="24"/>
        </w:rPr>
        <w:t xml:space="preserve"> </w:t>
      </w:r>
    </w:p>
    <w:p w14:paraId="4356F1EE" w14:textId="13C7B6A0" w:rsidR="00003455" w:rsidRPr="00B44DC5" w:rsidRDefault="00B44DC5" w:rsidP="00B44DC5">
      <w:pPr>
        <w:pStyle w:val="Heading1"/>
        <w:rPr>
          <w:sz w:val="20"/>
          <w:szCs w:val="20"/>
        </w:rPr>
      </w:pPr>
      <w:r w:rsidRPr="00B44DC5">
        <w:rPr>
          <w:sz w:val="20"/>
          <w:szCs w:val="20"/>
        </w:rPr>
        <w:t>Wilmington, DE</w:t>
      </w:r>
      <w:r w:rsidR="00F41BEE" w:rsidRPr="00B44DC5">
        <w:rPr>
          <w:sz w:val="20"/>
          <w:szCs w:val="20"/>
        </w:rPr>
        <w:t xml:space="preserve"> | </w:t>
      </w:r>
      <w:r w:rsidRPr="00B44DC5">
        <w:rPr>
          <w:sz w:val="20"/>
          <w:szCs w:val="20"/>
        </w:rPr>
        <w:t>302.476.0430</w:t>
      </w:r>
      <w:r w:rsidR="00F41BEE" w:rsidRPr="00B44DC5">
        <w:rPr>
          <w:sz w:val="20"/>
          <w:szCs w:val="20"/>
        </w:rPr>
        <w:t xml:space="preserve"> | </w:t>
      </w:r>
      <w:hyperlink r:id="rId11" w:history="1">
        <w:r w:rsidRPr="00B44DC5">
          <w:rPr>
            <w:rStyle w:val="Hyperlink"/>
            <w:sz w:val="20"/>
            <w:szCs w:val="20"/>
          </w:rPr>
          <w:t>Matthew123003@gmail.com</w:t>
        </w:r>
      </w:hyperlink>
      <w:r w:rsidRPr="00B44DC5">
        <w:rPr>
          <w:sz w:val="20"/>
          <w:szCs w:val="20"/>
        </w:rPr>
        <w:t xml:space="preserve"> | LinkedIn: </w:t>
      </w:r>
      <w:hyperlink r:id="rId12" w:tgtFrame="_blank" w:history="1">
        <w:r w:rsidRPr="00B44DC5">
          <w:rPr>
            <w:rStyle w:val="Hyperlink"/>
            <w:sz w:val="20"/>
            <w:szCs w:val="20"/>
          </w:rPr>
          <w:t>/</w:t>
        </w:r>
      </w:hyperlink>
      <w:hyperlink r:id="rId13" w:tgtFrame="_blank" w:history="1">
        <w:r w:rsidRPr="00B44DC5">
          <w:rPr>
            <w:rStyle w:val="Hyperlink"/>
            <w:sz w:val="20"/>
            <w:szCs w:val="20"/>
          </w:rPr>
          <w:t>matthewkramer1230</w:t>
        </w:r>
      </w:hyperlink>
      <w:r w:rsidRPr="00B44DC5">
        <w:rPr>
          <w:sz w:val="20"/>
          <w:szCs w:val="20"/>
        </w:rPr>
        <w:t xml:space="preserve"> | GitHub: </w:t>
      </w:r>
      <w:hyperlink r:id="rId14" w:tgtFrame="_blank" w:history="1">
        <w:r w:rsidRPr="00B44DC5">
          <w:rPr>
            <w:rStyle w:val="Hyperlink"/>
            <w:sz w:val="20"/>
            <w:szCs w:val="20"/>
          </w:rPr>
          <w:t>/Matthew123003</w:t>
        </w:r>
      </w:hyperlink>
      <w:r w:rsidRPr="00B44DC5">
        <w:rPr>
          <w:sz w:val="20"/>
          <w:szCs w:val="20"/>
        </w:rPr>
        <w:t> </w:t>
      </w:r>
      <w:r w:rsidR="00E80C6B">
        <w:rPr>
          <w:sz w:val="20"/>
          <w:szCs w:val="20"/>
        </w:rPr>
        <w:t xml:space="preserve">| Portfolio: </w:t>
      </w:r>
      <w:hyperlink r:id="rId15" w:history="1">
        <w:r w:rsidR="00E80C6B" w:rsidRPr="00E80C6B">
          <w:rPr>
            <w:rStyle w:val="Hyperlink"/>
            <w:sz w:val="20"/>
            <w:szCs w:val="20"/>
          </w:rPr>
          <w:t>/Matthew123003/Portfolio</w:t>
        </w:r>
      </w:hyperlink>
    </w:p>
    <w:p w14:paraId="23A6F9E8" w14:textId="77777777" w:rsidR="00B44DC5" w:rsidRDefault="00000000" w:rsidP="00B44DC5">
      <w:pPr>
        <w:pStyle w:val="Heading1"/>
      </w:pPr>
      <w:sdt>
        <w:sdtPr>
          <w:rPr>
            <w:szCs w:val="24"/>
          </w:rPr>
          <w:id w:val="823318706"/>
          <w:placeholder>
            <w:docPart w:val="14679C054BBC284F97BE68B6B9B9D7F7"/>
          </w:placeholder>
          <w:temporary/>
          <w:showingPlcHdr/>
          <w15:appearance w15:val="hidden"/>
        </w:sdtPr>
        <w:sdtEndPr>
          <w:rPr>
            <w:szCs w:val="32"/>
          </w:rPr>
        </w:sdtEndPr>
        <w:sdtContent>
          <w:r w:rsidR="00B44DC5" w:rsidRPr="00B44DC5">
            <w:rPr>
              <w:szCs w:val="24"/>
            </w:rPr>
            <w:t>Skills &amp; abilities</w:t>
          </w:r>
        </w:sdtContent>
      </w:sdt>
    </w:p>
    <w:p w14:paraId="57CDFA8B" w14:textId="77777777" w:rsidR="00B44DC5" w:rsidRPr="00003455" w:rsidRDefault="00B44DC5" w:rsidP="00B44DC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3AB365" wp14:editId="1F00E39D">
                <wp:extent cx="5943600" cy="0"/>
                <wp:effectExtent l="0" t="0" r="0" b="0"/>
                <wp:docPr id="174117697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8233A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EA62D17" w14:textId="348EBBDD" w:rsidR="008F7132" w:rsidRDefault="008F7132" w:rsidP="00B44DC5">
      <w:pPr>
        <w:pStyle w:val="ListBullet"/>
      </w:pPr>
      <w:r w:rsidRPr="008F7132">
        <w:rPr>
          <w:b/>
          <w:bCs/>
        </w:rPr>
        <w:t>Program</w:t>
      </w:r>
      <w:r w:rsidR="00B654E9">
        <w:rPr>
          <w:b/>
          <w:bCs/>
        </w:rPr>
        <w:t>m</w:t>
      </w:r>
      <w:r w:rsidRPr="008F7132">
        <w:rPr>
          <w:b/>
          <w:bCs/>
        </w:rPr>
        <w:t>ing Languages</w:t>
      </w:r>
      <w:r w:rsidR="003F280D">
        <w:rPr>
          <w:b/>
          <w:bCs/>
        </w:rPr>
        <w:t>, Principles</w:t>
      </w:r>
      <w:r w:rsidRPr="008F7132">
        <w:rPr>
          <w:b/>
          <w:bCs/>
        </w:rPr>
        <w:t xml:space="preserve"> and Frameworks</w:t>
      </w:r>
      <w:r>
        <w:t xml:space="preserve">: </w:t>
      </w:r>
    </w:p>
    <w:p w14:paraId="1411885B" w14:textId="24385438" w:rsidR="00B44DC5" w:rsidRDefault="008F7132" w:rsidP="008F7132">
      <w:pPr>
        <w:pStyle w:val="ListBullet"/>
        <w:numPr>
          <w:ilvl w:val="0"/>
          <w:numId w:val="0"/>
        </w:numPr>
        <w:ind w:left="720"/>
      </w:pPr>
      <w:r>
        <w:t xml:space="preserve">Java | JDK | J2SE | J2EE | JPA | JDBC | Spring | </w:t>
      </w:r>
      <w:r w:rsidR="00D851A9">
        <w:t xml:space="preserve">Spring Boot | Hibernate | </w:t>
      </w:r>
      <w:r w:rsidR="008F4508">
        <w:t xml:space="preserve">Python | </w:t>
      </w:r>
      <w:r>
        <w:t xml:space="preserve">JavaScript | JSON | AJAX | </w:t>
      </w:r>
      <w:proofErr w:type="spellStart"/>
      <w:r>
        <w:t>Axios</w:t>
      </w:r>
      <w:proofErr w:type="spellEnd"/>
      <w:r>
        <w:t xml:space="preserve"> | Node.js | </w:t>
      </w:r>
      <w:r w:rsidR="00D560F9">
        <w:t xml:space="preserve">Next.js | </w:t>
      </w:r>
      <w:r>
        <w:t>React.js | React Native</w:t>
      </w:r>
      <w:r w:rsidR="003F280D">
        <w:t xml:space="preserve"> | Object Oriented Programing (OOP) | Object Oriented Design (OOD)</w:t>
      </w:r>
    </w:p>
    <w:p w14:paraId="23A069B7" w14:textId="77777777" w:rsidR="008F7132" w:rsidRDefault="008F7132" w:rsidP="00B44DC5">
      <w:pPr>
        <w:pStyle w:val="ListBullet"/>
      </w:pPr>
      <w:r w:rsidRPr="008F7132">
        <w:rPr>
          <w:b/>
          <w:bCs/>
        </w:rPr>
        <w:t>Testing, Tools, Databases:</w:t>
      </w:r>
      <w:r>
        <w:t xml:space="preserve"> </w:t>
      </w:r>
    </w:p>
    <w:p w14:paraId="7FA8C713" w14:textId="73796ADF" w:rsidR="00B44DC5" w:rsidRDefault="008F7132" w:rsidP="00D851A9">
      <w:pPr>
        <w:pStyle w:val="ListBullet"/>
        <w:numPr>
          <w:ilvl w:val="0"/>
          <w:numId w:val="0"/>
        </w:numPr>
        <w:ind w:left="720"/>
      </w:pPr>
      <w:r>
        <w:t xml:space="preserve">JUnit | Mockito | Jasmine | Jest | Maven | </w:t>
      </w:r>
      <w:r w:rsidR="00276074">
        <w:t xml:space="preserve">Kafka | </w:t>
      </w:r>
      <w:r>
        <w:t xml:space="preserve">Git </w:t>
      </w:r>
      <w:r w:rsidR="003F280D">
        <w:t xml:space="preserve">(Version Control System) </w:t>
      </w:r>
      <w:r>
        <w:t>|</w:t>
      </w:r>
      <w:r w:rsidR="00276074">
        <w:t xml:space="preserve"> MySQL | SQL Workbench</w:t>
      </w:r>
      <w:r w:rsidR="00467608">
        <w:t xml:space="preserve"> | SQL Server | Postman | IntelliJ IDEA | VS Code | Android Studio</w:t>
      </w:r>
    </w:p>
    <w:p w14:paraId="08EA10B4" w14:textId="39F8E357" w:rsidR="00B44DC5" w:rsidRPr="00276074" w:rsidRDefault="00276074" w:rsidP="00B44DC5">
      <w:pPr>
        <w:pStyle w:val="ListBullet"/>
        <w:rPr>
          <w:b/>
          <w:bCs/>
        </w:rPr>
      </w:pPr>
      <w:r w:rsidRPr="00276074">
        <w:rPr>
          <w:b/>
          <w:bCs/>
        </w:rPr>
        <w:t xml:space="preserve">Web </w:t>
      </w:r>
      <w:r>
        <w:rPr>
          <w:b/>
          <w:bCs/>
        </w:rPr>
        <w:t xml:space="preserve">and Software </w:t>
      </w:r>
      <w:r w:rsidRPr="00276074">
        <w:rPr>
          <w:b/>
          <w:bCs/>
        </w:rPr>
        <w:t>Development:</w:t>
      </w:r>
    </w:p>
    <w:p w14:paraId="168F72FB" w14:textId="3943CEA4" w:rsidR="00B44DC5" w:rsidRPr="00276074" w:rsidRDefault="00276074" w:rsidP="00276074">
      <w:pPr>
        <w:pStyle w:val="ListBullet"/>
        <w:numPr>
          <w:ilvl w:val="0"/>
          <w:numId w:val="0"/>
        </w:numPr>
        <w:ind w:left="720"/>
        <w:rPr>
          <w:b/>
          <w:bCs/>
        </w:rPr>
      </w:pPr>
      <w:r>
        <w:t xml:space="preserve">HTML | CSS | </w:t>
      </w:r>
      <w:r w:rsidR="00D560F9">
        <w:t xml:space="preserve">Tailwind CSS | </w:t>
      </w:r>
      <w:r>
        <w:t>SASS | Bootstrap | SVG | D3.js |</w:t>
      </w:r>
      <w:r w:rsidR="00467608">
        <w:t xml:space="preserve"> jQuery |</w:t>
      </w:r>
      <w:r>
        <w:t xml:space="preserve"> Expo | Docker | </w:t>
      </w:r>
      <w:proofErr w:type="spellStart"/>
      <w:r>
        <w:t>JWTAuth</w:t>
      </w:r>
      <w:proofErr w:type="spellEnd"/>
      <w:r>
        <w:t xml:space="preserve"> | Rest APIs | </w:t>
      </w:r>
      <w:r w:rsidR="008E69B3">
        <w:t xml:space="preserve">JSON Server | </w:t>
      </w:r>
      <w:r w:rsidR="00736718">
        <w:t xml:space="preserve">Content Delivery Networks (CDNs) | </w:t>
      </w:r>
      <w:r>
        <w:t>Shell Scripting | Agile | Network+ | A+</w:t>
      </w:r>
    </w:p>
    <w:p w14:paraId="2A481A2D" w14:textId="72292E2A" w:rsidR="00B44DC5" w:rsidRDefault="00B44DC5" w:rsidP="00B44DC5">
      <w:pPr>
        <w:pStyle w:val="Heading1"/>
      </w:pPr>
      <w:r>
        <w:t>Certifications</w:t>
      </w:r>
    </w:p>
    <w:p w14:paraId="728C1CC8" w14:textId="74BC0652" w:rsidR="00DB7C7C" w:rsidRPr="00FC0C9B" w:rsidRDefault="00B44DC5" w:rsidP="00FC0C9B">
      <w:pPr>
        <w:spacing w:line="168" w:lineRule="auto"/>
        <w:rPr>
          <w:rStyle w:val="normaltextrun"/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EE5C4A4" wp14:editId="6FB58145">
                <wp:extent cx="5943600" cy="0"/>
                <wp:effectExtent l="0" t="0" r="0" b="0"/>
                <wp:docPr id="6080845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4D96AA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439126E" w14:textId="17CA6283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proofErr w:type="spellStart"/>
      <w:r w:rsidRPr="00DB7C7C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FreeCodeCamp</w:t>
      </w:r>
      <w:proofErr w:type="spellEnd"/>
      <w:r w:rsidR="00506AF2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| www.freecodecamp.org</w:t>
      </w:r>
      <w:r w:rsidRPr="00DB7C7C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  <w:lang w:val="fr-FR"/>
        </w:rPr>
        <w:tab/>
      </w:r>
      <w:r w:rsidRPr="00DB7C7C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  <w:lang w:val="fr-FR"/>
        </w:rPr>
        <w:tab/>
      </w:r>
      <w:r w:rsidRPr="00DB7C7C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  <w:lang w:val="fr-FR"/>
        </w:rPr>
        <w:tab/>
      </w:r>
      <w:r w:rsidR="00506AF2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  <w:lang w:val="fr-FR"/>
        </w:rPr>
        <w:t xml:space="preserve">            </w:t>
      </w:r>
      <w:r w:rsidRPr="00DB7C7C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  <w:lang w:val="fr-FR"/>
        </w:rPr>
        <w:tab/>
      </w:r>
      <w:r w:rsidRPr="00DB7C7C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  <w:lang w:val="fr-FR"/>
        </w:rPr>
        <w:tab/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   </w:t>
      </w:r>
      <w:r w:rsidRPr="000E6221">
        <w:rPr>
          <w:rStyle w:val="normaltextrun"/>
          <w:rFonts w:asciiTheme="minorHAnsi" w:eastAsiaTheme="majorEastAsia" w:hAnsiTheme="minorHAnsi" w:cstheme="minorHAnsi"/>
          <w:b/>
          <w:bCs/>
          <w:color w:val="000000"/>
          <w:sz w:val="20"/>
          <w:szCs w:val="20"/>
          <w:lang w:val="fr-FR"/>
        </w:rPr>
        <w:t xml:space="preserve">June 2024 – </w:t>
      </w:r>
      <w:proofErr w:type="spellStart"/>
      <w:r w:rsidRPr="000E6221">
        <w:rPr>
          <w:rStyle w:val="normaltextrun"/>
          <w:rFonts w:asciiTheme="minorHAnsi" w:eastAsiaTheme="majorEastAsia" w:hAnsiTheme="minorHAnsi" w:cstheme="minorHAnsi"/>
          <w:b/>
          <w:bCs/>
          <w:color w:val="000000"/>
          <w:sz w:val="20"/>
          <w:szCs w:val="20"/>
          <w:lang w:val="fr-FR"/>
        </w:rPr>
        <w:t>Present</w:t>
      </w:r>
      <w:proofErr w:type="spellEnd"/>
    </w:p>
    <w:p w14:paraId="1C84BD7C" w14:textId="40024837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(300 HOURS) (JavaScript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JSON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AJAX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APIs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HTML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CSS) ES6 JavaScript Certification</w:t>
      </w:r>
    </w:p>
    <w:p w14:paraId="2B660861" w14:textId="3E4BB4C7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bookmarkStart w:id="0" w:name="_Hlk172836408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(300 HOURS) (JavaScript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JSON) 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Legacy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JavaScript Certification</w:t>
      </w:r>
      <w:bookmarkEnd w:id="0"/>
    </w:p>
    <w:p w14:paraId="045C2BE9" w14:textId="67DC209E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(300 HOURS) (HTML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CSS) Responsive Web Design Certification</w:t>
      </w:r>
    </w:p>
    <w:p w14:paraId="5F0D45BC" w14:textId="3E7C0371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(300 HOURS) (D3.js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SVG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JSON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AJAX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APIs) Data 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Visualization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Certification</w:t>
      </w:r>
    </w:p>
    <w:p w14:paraId="1B393110" w14:textId="0541BC86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(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BootStrap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jQuery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SASS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React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r w:rsidR="007D3B8B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|</w:t>
      </w: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Redux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) Front End 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Development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Libraries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Certification (in 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progress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)</w:t>
      </w:r>
    </w:p>
    <w:p w14:paraId="7C1BFEA3" w14:textId="77777777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color w:val="000000"/>
          <w:sz w:val="20"/>
          <w:szCs w:val="20"/>
          <w:lang w:val="fr-FR"/>
        </w:rPr>
      </w:pPr>
    </w:p>
    <w:p w14:paraId="5904AC86" w14:textId="152B3C1E" w:rsidR="00DB7C7C" w:rsidRPr="000E6221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</w:pP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Code.org | Wilmington, DE</w:t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  <w:t xml:space="preserve">                     June 2024</w:t>
      </w:r>
    </w:p>
    <w:p w14:paraId="235B6D85" w14:textId="77777777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color w:val="000000"/>
          <w:sz w:val="20"/>
          <w:szCs w:val="20"/>
          <w:lang w:val="fr-FR"/>
        </w:rPr>
      </w:pP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(Java) Computer Science A Course</w:t>
      </w:r>
    </w:p>
    <w:p w14:paraId="05853CD2" w14:textId="77777777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color w:val="000000"/>
          <w:sz w:val="20"/>
          <w:szCs w:val="20"/>
          <w:lang w:val="fr-FR"/>
        </w:rPr>
      </w:pPr>
    </w:p>
    <w:p w14:paraId="637AEBED" w14:textId="777B146D" w:rsidR="00DB7C7C" w:rsidRPr="000E6221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</w:pPr>
      <w:proofErr w:type="spellStart"/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ZipCode</w:t>
      </w:r>
      <w:proofErr w:type="spellEnd"/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Wilmington | Wilmington, DE</w:t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ab/>
        <w:t xml:space="preserve">   </w:t>
      </w:r>
      <w:r w:rsidR="00D851A9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Jan</w:t>
      </w:r>
      <w:r w:rsidRPr="000E6221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2024 – May 2024</w:t>
      </w:r>
    </w:p>
    <w:p w14:paraId="04CA0BD2" w14:textId="2DFF2297" w:rsidR="00DB7C7C" w:rsidRPr="00DB7C7C" w:rsidRDefault="00DB7C7C" w:rsidP="00DB7C7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mbria" w:eastAsiaTheme="majorEastAsia" w:hAnsi="Cambria" w:cs="Segoe UI"/>
          <w:color w:val="000000"/>
          <w:sz w:val="20"/>
          <w:szCs w:val="20"/>
          <w:lang w:val="fr-FR"/>
        </w:rPr>
      </w:pPr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(1200+ HOURS) (Java) Full Stack Java Software </w:t>
      </w:r>
      <w:proofErr w:type="spellStart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Developer</w:t>
      </w:r>
      <w:proofErr w:type="spellEnd"/>
      <w:r w:rsidRPr="00DB7C7C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Certification</w:t>
      </w:r>
    </w:p>
    <w:p w14:paraId="50B47CA7" w14:textId="172BC24F" w:rsidR="00B44DC5" w:rsidRDefault="00000000" w:rsidP="00B44DC5">
      <w:pPr>
        <w:pStyle w:val="Heading1"/>
      </w:pPr>
      <w:sdt>
        <w:sdtPr>
          <w:id w:val="-783269240"/>
          <w:placeholder>
            <w:docPart w:val="1F947A80F1A15347812A1EE4C753F650"/>
          </w:placeholder>
          <w:temporary/>
          <w:showingPlcHdr/>
          <w15:appearance w15:val="hidden"/>
        </w:sdtPr>
        <w:sdtContent>
          <w:r w:rsidR="00B44DC5">
            <w:t>Education</w:t>
          </w:r>
        </w:sdtContent>
      </w:sdt>
    </w:p>
    <w:p w14:paraId="371EEC0F" w14:textId="77777777" w:rsidR="00B44DC5" w:rsidRPr="00003455" w:rsidRDefault="00B44DC5" w:rsidP="00B44DC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30F4004" wp14:editId="3B17A488">
                <wp:extent cx="5943600" cy="0"/>
                <wp:effectExtent l="0" t="0" r="0" b="0"/>
                <wp:docPr id="31720369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F74C8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52C9AD" w14:textId="36585529" w:rsidR="00B44DC5" w:rsidRDefault="00DB7C7C" w:rsidP="00750893">
      <w:pPr>
        <w:pStyle w:val="Heading2"/>
      </w:pPr>
      <w:r>
        <w:t>Delaware Technical and Community College, AAS Engineering</w:t>
      </w:r>
      <w:r w:rsidR="00B44DC5">
        <w:tab/>
      </w:r>
      <w:r w:rsidR="000E6221">
        <w:t>Jan 2008 – Aug 2011</w:t>
      </w:r>
    </w:p>
    <w:p w14:paraId="05E988ED" w14:textId="05DBE3A3" w:rsidR="00B44DC5" w:rsidRDefault="00DB7C7C" w:rsidP="00750893">
      <w:r>
        <w:t>Major: Electronics/Computer Engineering</w:t>
      </w:r>
      <w:r w:rsidR="00B44DC5">
        <w:t xml:space="preserve"> | </w:t>
      </w:r>
      <w:r>
        <w:t>60 Hours</w:t>
      </w:r>
    </w:p>
    <w:p w14:paraId="6B36A69D" w14:textId="6820C733" w:rsidR="00B44DC5" w:rsidRDefault="000E6221" w:rsidP="00750893">
      <w:pPr>
        <w:pStyle w:val="Heading2"/>
      </w:pPr>
      <w:r>
        <w:t>Community College of the Air Force, AAS Avionics Systems Technology</w:t>
      </w:r>
      <w:r w:rsidR="00B44DC5">
        <w:tab/>
      </w:r>
      <w:r>
        <w:t>July 2003 – July 2007</w:t>
      </w:r>
    </w:p>
    <w:p w14:paraId="6DB83E6B" w14:textId="5FB8A746" w:rsidR="00B44DC5" w:rsidRDefault="000E6221" w:rsidP="00750893">
      <w:r>
        <w:t>Major: Avionics Systems Technology</w:t>
      </w:r>
      <w:r w:rsidR="00B44DC5">
        <w:t xml:space="preserve"> | </w:t>
      </w:r>
      <w:r>
        <w:t>50 Hours</w:t>
      </w:r>
    </w:p>
    <w:p w14:paraId="3CCF6180" w14:textId="2F3DB793" w:rsidR="00F41BEE" w:rsidRDefault="00000000" w:rsidP="006E0605">
      <w:pPr>
        <w:pStyle w:val="Heading1"/>
      </w:pPr>
      <w:sdt>
        <w:sdtPr>
          <w:id w:val="1494989950"/>
          <w:placeholder>
            <w:docPart w:val="EE9B4C569C4CE444B2BBA63248383804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7ADC2FAE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1C9E63F" wp14:editId="2992C240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5D2C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6AF3D72" w14:textId="5FC97E3D" w:rsidR="00801384" w:rsidRPr="00801384" w:rsidRDefault="00801384" w:rsidP="0080138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en"/>
        </w:rPr>
        <w:t>Zip Code Wilmington | Wilmington, DE                                                                  </w:t>
      </w:r>
      <w:r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en"/>
        </w:rPr>
        <w:t xml:space="preserve"> </w:t>
      </w:r>
      <w:r w:rsidR="00D851A9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en"/>
        </w:rPr>
        <w:t>Jan</w:t>
      </w:r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en"/>
        </w:rPr>
        <w:t xml:space="preserve"> 2024</w:t>
      </w:r>
      <w:r w:rsidRPr="00801384">
        <w:rPr>
          <w:rFonts w:asciiTheme="minorHAnsi" w:eastAsia="Cambria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en"/>
        </w:rPr>
        <w:t>May 2024</w:t>
      </w: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en"/>
        </w:rPr>
        <w:t xml:space="preserve"> Junior Software Developer </w:t>
      </w:r>
      <w:r w:rsidRPr="00801384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BD505F8" w14:textId="77777777" w:rsidR="00801384" w:rsidRPr="00801384" w:rsidRDefault="00801384" w:rsidP="0080138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 xml:space="preserve">Admitted into Zip Code Wilmington’s highly competitive software development program accepting less than 9% </w:t>
      </w:r>
      <w:r w:rsidRPr="00801384">
        <w:rPr>
          <w:rStyle w:val="normaltextrun"/>
          <w:rFonts w:asciiTheme="minorHAnsi" w:eastAsiaTheme="majorEastAsia" w:hAnsiTheme="minorHAnsi" w:cstheme="minorHAnsi"/>
          <w:sz w:val="20"/>
          <w:szCs w:val="20"/>
        </w:rPr>
        <w:t>of applicants; completed over 1200 hours of software development projects in an immersive, full-stack training program using Agile and Scrum methodologies and test-driven development; gained experience with multiple object-oriented programming languages and frameworks.</w:t>
      </w:r>
      <w:r w:rsidRPr="00801384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1652E6D8" w14:textId="77777777" w:rsidR="00801384" w:rsidRPr="00801384" w:rsidRDefault="00801384" w:rsidP="008013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56EA797" w14:textId="77777777" w:rsidR="00801384" w:rsidRPr="00801384" w:rsidRDefault="00801384" w:rsidP="008013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801384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  <w:u w:val="single"/>
          <w:lang w:val="en"/>
        </w:rPr>
        <w:t>Technical Projects</w:t>
      </w: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en"/>
        </w:rPr>
        <w:t>:</w:t>
      </w:r>
      <w:r w:rsidRPr="00801384">
        <w:rPr>
          <w:rStyle w:val="normaltextrun"/>
          <w:rFonts w:asciiTheme="minorHAnsi" w:eastAsiaTheme="majorEastAsia" w:hAnsiTheme="minorHAnsi" w:cstheme="minorHAnsi"/>
          <w:i/>
          <w:iCs/>
          <w:color w:val="000000"/>
          <w:sz w:val="20"/>
          <w:szCs w:val="20"/>
          <w:lang w:val="en"/>
        </w:rPr>
        <w:t> </w:t>
      </w:r>
      <w:r w:rsidRPr="00801384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1200B66" w14:textId="77777777" w:rsidR="00801384" w:rsidRPr="00801384" w:rsidRDefault="00801384" w:rsidP="00801384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801384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</w:rPr>
        <w:lastRenderedPageBreak/>
        <w:t>Morgan Bank</w:t>
      </w: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 xml:space="preserve">: </w:t>
      </w:r>
      <w:r w:rsidRPr="00801384">
        <w:rPr>
          <w:rFonts w:asciiTheme="minorHAnsi" w:hAnsiTheme="minorHAnsi" w:cstheme="minorHAnsi"/>
          <w:color w:val="000000"/>
          <w:sz w:val="20"/>
          <w:szCs w:val="20"/>
        </w:rPr>
        <w:t xml:space="preserve">Worked on a team of 5 to create a money management banking application that encompassed modern banking application practices; personally responsible for full stack development using Java, MySQL, Node.js, Spring Framework, Mockito, HTML, CSS, JavaScript, AJAX, </w:t>
      </w:r>
      <w:proofErr w:type="spellStart"/>
      <w:r w:rsidRPr="00801384">
        <w:rPr>
          <w:rFonts w:asciiTheme="minorHAnsi" w:hAnsiTheme="minorHAnsi" w:cstheme="minorHAnsi"/>
          <w:color w:val="000000"/>
          <w:sz w:val="20"/>
          <w:szCs w:val="20"/>
        </w:rPr>
        <w:t>JWTAuth</w:t>
      </w:r>
      <w:proofErr w:type="spellEnd"/>
      <w:r w:rsidRPr="00801384">
        <w:rPr>
          <w:rFonts w:asciiTheme="minorHAnsi" w:hAnsiTheme="minorHAnsi" w:cstheme="minorHAnsi"/>
          <w:color w:val="000000"/>
          <w:sz w:val="20"/>
          <w:szCs w:val="20"/>
        </w:rPr>
        <w:t xml:space="preserve">, and React.  </w:t>
      </w: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[</w:t>
      </w:r>
      <w:r w:rsidRPr="00801384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</w:rPr>
        <w:t xml:space="preserve"> </w:t>
      </w:r>
      <w:hyperlink r:id="rId16" w:history="1">
        <w:r w:rsidRPr="00801384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Morgan Link</w:t>
        </w:r>
      </w:hyperlink>
      <w:r w:rsidRPr="00801384"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</w:rPr>
        <w:t xml:space="preserve"> </w:t>
      </w: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]</w:t>
      </w:r>
      <w:r w:rsidRPr="00801384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4561FCBB" w14:textId="739A318F" w:rsidR="00801384" w:rsidRPr="00801384" w:rsidRDefault="00736718" w:rsidP="00736718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</w:rPr>
        <w:t xml:space="preserve">Portfolio: Built using Next.js, Tailwind CSS, and Framer Motion. At this link you can find all FreeCodeCamp.org coursework, all projects, and all GitHub repositories utilizing all my above listed skills. [ </w:t>
      </w:r>
      <w:hyperlink r:id="rId17" w:history="1">
        <w:r w:rsidRPr="00736718">
          <w:rPr>
            <w:rStyle w:val="Hyperlink"/>
            <w:rFonts w:asciiTheme="minorHAnsi" w:eastAsiaTheme="majorEastAsia" w:hAnsiTheme="minorHAnsi" w:cstheme="minorHAnsi"/>
            <w:b/>
            <w:sz w:val="20"/>
            <w:szCs w:val="20"/>
          </w:rPr>
          <w:t>Portfolio Link</w:t>
        </w:r>
      </w:hyperlink>
      <w:r>
        <w:rPr>
          <w:rStyle w:val="normaltextrun"/>
          <w:rFonts w:asciiTheme="minorHAnsi" w:eastAsiaTheme="majorEastAsia" w:hAnsiTheme="minorHAnsi" w:cstheme="minorHAnsi"/>
          <w:bCs/>
          <w:color w:val="000000"/>
          <w:sz w:val="20"/>
          <w:szCs w:val="20"/>
        </w:rPr>
        <w:t xml:space="preserve"> ]</w:t>
      </w:r>
    </w:p>
    <w:p w14:paraId="5B296002" w14:textId="77777777" w:rsidR="00801384" w:rsidRPr="00801384" w:rsidRDefault="00801384" w:rsidP="0080138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801384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D551C5E" w14:textId="33ED9BF7" w:rsidR="00801384" w:rsidRPr="00801384" w:rsidRDefault="00801384" w:rsidP="0080138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18"/>
          <w:szCs w:val="18"/>
        </w:rPr>
      </w:pPr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Target | Logan, NJ                                                                                                       </w:t>
      </w:r>
      <w:r w:rsidRPr="00801384">
        <w:rPr>
          <w:rStyle w:val="eop"/>
          <w:rFonts w:asciiTheme="minorHAnsi" w:hAnsiTheme="minorHAnsi" w:cstheme="minorHAnsi"/>
          <w:b/>
          <w:color w:val="000000"/>
          <w:sz w:val="20"/>
          <w:szCs w:val="20"/>
        </w:rPr>
        <w:t>Jul 2022 – Dec 2023</w:t>
      </w:r>
    </w:p>
    <w:p w14:paraId="226CB6E3" w14:textId="77777777" w:rsidR="00022F7B" w:rsidRDefault="00801384" w:rsidP="008013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</w:pP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 xml:space="preserve">Maintenance Technician III </w:t>
      </w:r>
    </w:p>
    <w:p w14:paraId="3FB0F39D" w14:textId="77777777" w:rsidR="00022F7B" w:rsidRPr="00750893" w:rsidRDefault="00022F7B" w:rsidP="00022F7B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0"/>
          <w:szCs w:val="20"/>
        </w:rPr>
      </w:pPr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Recognized for exceptional safety record, ensuring smooth operation, maintenance of automation, and warehouse equipment without any safety incidents</w:t>
      </w:r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. PLC programming courses, Kibana software for package tracking, and warehouse process health tracking utilized.</w:t>
      </w:r>
    </w:p>
    <w:p w14:paraId="0B39CF71" w14:textId="40374C6C" w:rsidR="00801384" w:rsidRPr="00022F7B" w:rsidRDefault="00801384" w:rsidP="00801384">
      <w:pPr>
        <w:pStyle w:val="paragraph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  <w:color w:val="000000"/>
          <w:sz w:val="20"/>
          <w:szCs w:val="20"/>
        </w:rPr>
      </w:pP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 xml:space="preserve">                                                                                                </w:t>
      </w:r>
      <w:r w:rsidRPr="00801384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43D7D288" w14:textId="162670AE" w:rsidR="00801384" w:rsidRPr="00801384" w:rsidRDefault="00801384" w:rsidP="0080138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18"/>
          <w:szCs w:val="18"/>
        </w:rPr>
      </w:pPr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CBRE | Wilmington, DE                                                                                             Mar 2021</w:t>
      </w:r>
      <w:r w:rsidRPr="00801384">
        <w:rPr>
          <w:rFonts w:asciiTheme="minorHAnsi" w:eastAsia="Cambria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Jun 2022</w:t>
      </w:r>
    </w:p>
    <w:p w14:paraId="49B472E3" w14:textId="77777777" w:rsidR="00801384" w:rsidRDefault="00801384" w:rsidP="008013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Automation </w:t>
      </w:r>
      <w:proofErr w:type="spellStart"/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Technician</w:t>
      </w:r>
      <w:proofErr w:type="spellEnd"/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III </w:t>
      </w:r>
    </w:p>
    <w:p w14:paraId="5CC91DE9" w14:textId="77777777" w:rsidR="00022F7B" w:rsidRPr="00750893" w:rsidRDefault="00022F7B" w:rsidP="00022F7B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Entrusted by Amazon to maintain all PLC, robotics, and FANUC Arm Systems in the warehouse</w:t>
      </w:r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77DC62D9" w14:textId="3AF7B439" w:rsidR="00022F7B" w:rsidRPr="00750893" w:rsidRDefault="00022F7B" w:rsidP="00801384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Completed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RAMSAY test for Controls Lead and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became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certified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trainer,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overseeing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all maintenance 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completed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by </w:t>
      </w:r>
      <w:proofErr w:type="gram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team</w:t>
      </w:r>
      <w:proofErr w:type="gram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. </w:t>
      </w:r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Managed team of 5 technicians</w:t>
      </w:r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        </w:t>
      </w:r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6DB14C26" w14:textId="77777777" w:rsidR="00801384" w:rsidRPr="00750893" w:rsidRDefault="00801384" w:rsidP="0080138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45C352BA" w14:textId="6BBD276A" w:rsidR="00801384" w:rsidRPr="00801384" w:rsidRDefault="00801384" w:rsidP="0080138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Entegris</w:t>
      </w:r>
      <w:proofErr w:type="spellEnd"/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Inc. | Chester, PA                                                                                        Jan 2020</w:t>
      </w:r>
      <w:r w:rsidRPr="00801384">
        <w:rPr>
          <w:rFonts w:asciiTheme="minorHAnsi" w:eastAsia="Cambria" w:hAnsiTheme="minorHAnsi" w:cstheme="minorHAnsi"/>
          <w:b/>
          <w:color w:val="000000" w:themeColor="text1"/>
          <w:sz w:val="20"/>
          <w:szCs w:val="20"/>
        </w:rPr>
        <w:t xml:space="preserve"> – </w:t>
      </w:r>
      <w:proofErr w:type="spellStart"/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Feb</w:t>
      </w:r>
      <w:proofErr w:type="spellEnd"/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2021</w:t>
      </w:r>
    </w:p>
    <w:p w14:paraId="39F35759" w14:textId="77777777" w:rsidR="00990AF7" w:rsidRDefault="00801384" w:rsidP="008013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Lead </w:t>
      </w:r>
      <w:proofErr w:type="spellStart"/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Electrical</w:t>
      </w:r>
      <w:proofErr w:type="spellEnd"/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and Instrumentation </w:t>
      </w:r>
      <w:proofErr w:type="spellStart"/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Technician</w:t>
      </w:r>
      <w:proofErr w:type="spellEnd"/>
    </w:p>
    <w:p w14:paraId="140EE573" w14:textId="77777777" w:rsidR="00022F7B" w:rsidRPr="00750893" w:rsidRDefault="00022F7B" w:rsidP="00022F7B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Spearheaded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maintenance and troubleshooting of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electrical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,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pneumatic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, and automation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systems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25C1BA25" w14:textId="3BCDCA91" w:rsidR="00022F7B" w:rsidRPr="00750893" w:rsidRDefault="00022F7B" w:rsidP="00801384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Exercised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precise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control over the commissioning and maintenance of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both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new and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existing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equipment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,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ensuring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unparalleled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accuracy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and </w:t>
      </w:r>
      <w:proofErr w:type="spell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efficiency</w:t>
      </w:r>
      <w:proofErr w:type="spellEnd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in </w:t>
      </w:r>
      <w:proofErr w:type="spellStart"/>
      <w:proofErr w:type="gramStart"/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operations</w:t>
      </w:r>
      <w:proofErr w:type="spellEnd"/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 .</w:t>
      </w:r>
      <w:proofErr w:type="gramEnd"/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 xml:space="preserve"> Oversaw contractors as project management lead</w:t>
      </w:r>
    </w:p>
    <w:p w14:paraId="68379AB0" w14:textId="77777777" w:rsidR="00990AF7" w:rsidRDefault="00990AF7" w:rsidP="008013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</w:p>
    <w:p w14:paraId="562FB84D" w14:textId="443F3B2A" w:rsidR="00990AF7" w:rsidRPr="00990AF7" w:rsidRDefault="00990AF7" w:rsidP="00990AF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18"/>
          <w:szCs w:val="18"/>
        </w:rPr>
      </w:pPr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Wilmington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Pharmatech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| Newark, DE                                                                     Jan 2018</w:t>
      </w:r>
      <w:r w:rsidRPr="00990AF7">
        <w:rPr>
          <w:rFonts w:asciiTheme="minorHAnsi" w:eastAsia="Cambria" w:hAnsiTheme="minorHAnsi" w:cstheme="minorHAnsi"/>
          <w:b/>
          <w:color w:val="000000" w:themeColor="text1"/>
          <w:sz w:val="20"/>
          <w:szCs w:val="20"/>
        </w:rPr>
        <w:t xml:space="preserve"> –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Dec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2019</w:t>
      </w:r>
    </w:p>
    <w:p w14:paraId="7FBE3956" w14:textId="77777777" w:rsidR="00990AF7" w:rsidRDefault="00990AF7" w:rsidP="00990AF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0"/>
          <w:szCs w:val="20"/>
        </w:rPr>
      </w:pPr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Lead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Electrical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and Instrumentation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Technician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  </w:t>
      </w:r>
      <w:r w:rsidRPr="00990AF7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0DE73C1" w14:textId="6D635B8A" w:rsidR="00022F7B" w:rsidRPr="00750893" w:rsidRDefault="00022F7B" w:rsidP="00990AF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Skillfully maintained and repaired various electrical and mechanical equipment including HVAC systems, boilers, PLCs, reactor technology, and pneumatic equipment while demonstrating technical expertise and effectively communicating findings to management</w:t>
      </w:r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. Managed team of 4 technicians</w:t>
      </w:r>
    </w:p>
    <w:p w14:paraId="3FAA9081" w14:textId="77777777" w:rsidR="00990AF7" w:rsidRPr="00990AF7" w:rsidRDefault="00990AF7" w:rsidP="00990AF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D766CDF" w14:textId="4227E569" w:rsidR="00990AF7" w:rsidRPr="00990AF7" w:rsidRDefault="00990AF7" w:rsidP="00990AF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18"/>
          <w:szCs w:val="18"/>
        </w:rPr>
      </w:pPr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Dassault Falcon Jet | Wilmington, DE                                                                     Feb 2015</w:t>
      </w:r>
      <w:r w:rsidRPr="00990AF7">
        <w:rPr>
          <w:rFonts w:asciiTheme="minorHAnsi" w:eastAsia="Cambria" w:hAnsiTheme="minorHAnsi" w:cstheme="minorHAnsi"/>
          <w:b/>
          <w:color w:val="000000" w:themeColor="text1"/>
          <w:sz w:val="20"/>
          <w:szCs w:val="20"/>
        </w:rPr>
        <w:t xml:space="preserve"> –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Nov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2017</w:t>
      </w:r>
    </w:p>
    <w:p w14:paraId="4CE0F7D9" w14:textId="77777777" w:rsidR="00022F7B" w:rsidRDefault="00990AF7" w:rsidP="00990A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proofErr w:type="spellStart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Avionics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Technician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     </w:t>
      </w:r>
    </w:p>
    <w:p w14:paraId="133B6FD8" w14:textId="06F22C37" w:rsidR="00990AF7" w:rsidRPr="00750893" w:rsidRDefault="00022F7B" w:rsidP="00990AF7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750893">
        <w:rPr>
          <w:rStyle w:val="normaltextrun"/>
          <w:rFonts w:asciiTheme="minorHAnsi" w:eastAsiaTheme="majorEastAsia" w:hAnsiTheme="minorHAnsi" w:cstheme="minorHAnsi"/>
          <w:sz w:val="20"/>
          <w:szCs w:val="20"/>
          <w:lang w:val="en"/>
        </w:rPr>
        <w:t xml:space="preserve">Provided expert installation, maintenance, and troubleshooting support for avionics systems across Falcon 50, 900, 2000, and 7x </w:t>
      </w:r>
      <w:proofErr w:type="gramStart"/>
      <w:r w:rsidRPr="00750893">
        <w:rPr>
          <w:rStyle w:val="normaltextrun"/>
          <w:rFonts w:asciiTheme="minorHAnsi" w:eastAsiaTheme="majorEastAsia" w:hAnsiTheme="minorHAnsi" w:cstheme="minorHAnsi"/>
          <w:sz w:val="20"/>
          <w:szCs w:val="20"/>
          <w:lang w:val="en"/>
        </w:rPr>
        <w:t>airframes</w:t>
      </w:r>
      <w:r w:rsidRPr="00750893">
        <w:rPr>
          <w:rStyle w:val="eop"/>
          <w:rFonts w:asciiTheme="minorHAnsi" w:hAnsiTheme="minorHAnsi" w:cstheme="minorHAnsi"/>
          <w:sz w:val="20"/>
          <w:szCs w:val="20"/>
        </w:rPr>
        <w:t>;</w:t>
      </w:r>
      <w:proofErr w:type="gramEnd"/>
      <w:r w:rsidRPr="00750893">
        <w:rPr>
          <w:rStyle w:val="eop"/>
          <w:rFonts w:asciiTheme="minorHAnsi" w:hAnsiTheme="minorHAnsi" w:cstheme="minorHAnsi"/>
          <w:sz w:val="20"/>
          <w:szCs w:val="20"/>
        </w:rPr>
        <w:t xml:space="preserve"> responsible for full maintenance life cycle for individual aircraft in compliance with FAA regulations</w:t>
      </w:r>
      <w:r w:rsidR="00990AF7"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  </w:t>
      </w:r>
      <w:r w:rsidR="00990AF7"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6A3E7A39" w14:textId="77777777" w:rsidR="00990AF7" w:rsidRPr="00990AF7" w:rsidRDefault="00990AF7" w:rsidP="00990AF7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79E3C4DB" w14:textId="5E230BD4" w:rsidR="00990AF7" w:rsidRPr="00990AF7" w:rsidRDefault="00990AF7" w:rsidP="00990AF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</w:rPr>
        <w:t>TotalTrax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</w:rPr>
        <w:t xml:space="preserve"> | Newport, DE                                                                                             Jan 2013</w:t>
      </w:r>
      <w:r w:rsidRPr="00990AF7">
        <w:rPr>
          <w:rFonts w:asciiTheme="minorHAnsi" w:eastAsia="Cambria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</w:rPr>
        <w:t>Dec 2013</w:t>
      </w:r>
    </w:p>
    <w:p w14:paraId="3203F1D5" w14:textId="77777777" w:rsidR="00990AF7" w:rsidRDefault="00990AF7" w:rsidP="00990AF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0"/>
          <w:szCs w:val="20"/>
        </w:rPr>
      </w:pPr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Electronics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Technician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 </w:t>
      </w:r>
      <w:r w:rsidRPr="00990AF7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774987C" w14:textId="77777777" w:rsidR="00022F7B" w:rsidRPr="00750893" w:rsidRDefault="00022F7B" w:rsidP="00022F7B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Specialized in the manufacturing and repair of forklifts, demonstrating adeptness in circuitry and electronics troubleshooting</w:t>
      </w:r>
      <w:r w:rsidRPr="00750893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182ED380" w14:textId="6F96FA14" w:rsidR="00022F7B" w:rsidRPr="00750893" w:rsidRDefault="00022F7B" w:rsidP="00990AF7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  <w:sz w:val="20"/>
          <w:szCs w:val="20"/>
        </w:rPr>
      </w:pPr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Conducted meticulous inspections and diagnostic tests to pinpoint the underlying causes of both hardware and software malfunctions              </w:t>
      </w:r>
    </w:p>
    <w:p w14:paraId="5C613DFC" w14:textId="77777777" w:rsidR="00990AF7" w:rsidRPr="00990AF7" w:rsidRDefault="00990AF7" w:rsidP="00990AF7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                                 </w:t>
      </w:r>
      <w:r w:rsidRPr="00990AF7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1993E2F0" w14:textId="53E3B3D7" w:rsidR="00990AF7" w:rsidRPr="00990AF7" w:rsidRDefault="00990AF7" w:rsidP="00990AF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Astec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Inc. | Chattanooga, TN                                                                                     Jul 2007</w:t>
      </w:r>
      <w:r w:rsidRPr="00990AF7">
        <w:rPr>
          <w:rFonts w:asciiTheme="minorHAnsi" w:eastAsia="Cambria" w:hAnsiTheme="minorHAnsi" w:cstheme="minorHAnsi"/>
          <w:b/>
          <w:color w:val="000000" w:themeColor="text1"/>
          <w:sz w:val="20"/>
          <w:szCs w:val="20"/>
        </w:rPr>
        <w:t xml:space="preserve"> –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Dec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2008</w:t>
      </w:r>
    </w:p>
    <w:p w14:paraId="5975C45D" w14:textId="77777777" w:rsidR="00990AF7" w:rsidRDefault="00990AF7" w:rsidP="00990AF7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0"/>
          <w:szCs w:val="20"/>
        </w:rPr>
      </w:pPr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Field Service </w:t>
      </w:r>
      <w:proofErr w:type="spellStart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Technician</w:t>
      </w:r>
      <w:proofErr w:type="spellEnd"/>
      <w:r w:rsidRPr="00990AF7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 </w:t>
      </w:r>
      <w:r w:rsidRPr="00990AF7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C46C161" w14:textId="16F434B6" w:rsidR="00022F7B" w:rsidRPr="00750893" w:rsidRDefault="00022F7B" w:rsidP="00990AF7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750893">
        <w:rPr>
          <w:rStyle w:val="normaltextrun"/>
          <w:rFonts w:asciiTheme="minorHAnsi" w:eastAsiaTheme="majorEastAsia" w:hAnsiTheme="minorHAnsi" w:cstheme="minorHAnsi"/>
          <w:color w:val="0D0D0D"/>
          <w:sz w:val="20"/>
          <w:szCs w:val="20"/>
        </w:rPr>
        <w:t>Demonstrated excellence in customer service while proficiently maintaining, setting up, and repairing asphalt plants, employing a diverse range of skills including electrical, mechanical, automation, and PLC expertise</w:t>
      </w:r>
      <w:r w:rsidRPr="00750893">
        <w:rPr>
          <w:rStyle w:val="eop"/>
          <w:rFonts w:asciiTheme="minorHAnsi" w:hAnsiTheme="minorHAnsi" w:cstheme="minorHAnsi"/>
          <w:color w:val="0D0D0D"/>
          <w:sz w:val="20"/>
          <w:szCs w:val="20"/>
        </w:rPr>
        <w:t> </w:t>
      </w:r>
    </w:p>
    <w:p w14:paraId="3BFECC94" w14:textId="30502623" w:rsidR="00801384" w:rsidRPr="00990AF7" w:rsidRDefault="00801384" w:rsidP="00990AF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 </w:t>
      </w:r>
      <w:r w:rsidRPr="00801384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6D19714" w14:textId="3D2B8C8C" w:rsidR="00F41BEE" w:rsidRDefault="00801384" w:rsidP="00990AF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</w:pPr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United States Air Force |</w:t>
      </w:r>
      <w:r w:rsidR="007400EF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</w:t>
      </w:r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Panama City, FL                                                                 Jul 2003</w:t>
      </w:r>
      <w:r w:rsidRPr="00801384">
        <w:rPr>
          <w:rFonts w:asciiTheme="minorHAnsi" w:eastAsia="Cambria" w:hAnsiTheme="minorHAnsi" w:cstheme="minorHAnsi"/>
          <w:b/>
          <w:color w:val="000000" w:themeColor="text1"/>
          <w:sz w:val="20"/>
          <w:szCs w:val="20"/>
        </w:rPr>
        <w:t xml:space="preserve"> – </w:t>
      </w:r>
      <w:proofErr w:type="spellStart"/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>Jul</w:t>
      </w:r>
      <w:proofErr w:type="spellEnd"/>
      <w:r w:rsidRPr="00801384">
        <w:rPr>
          <w:rStyle w:val="normaltextrun"/>
          <w:rFonts w:asciiTheme="minorHAnsi" w:eastAsiaTheme="majorEastAsia" w:hAnsiTheme="minorHAnsi" w:cstheme="minorHAnsi"/>
          <w:b/>
          <w:color w:val="000000"/>
          <w:sz w:val="20"/>
          <w:szCs w:val="20"/>
          <w:lang w:val="fr-FR"/>
        </w:rPr>
        <w:t xml:space="preserve"> 2007</w:t>
      </w:r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F-15 C/D Flight Line </w:t>
      </w:r>
      <w:proofErr w:type="spellStart"/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Avionics</w:t>
      </w:r>
      <w:proofErr w:type="spellEnd"/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 xml:space="preserve"> </w:t>
      </w:r>
      <w:proofErr w:type="spellStart"/>
      <w:r w:rsidRPr="00801384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  <w:lang w:val="fr-FR"/>
        </w:rPr>
        <w:t>Journeyman</w:t>
      </w:r>
      <w:proofErr w:type="spellEnd"/>
    </w:p>
    <w:p w14:paraId="23C8DF56" w14:textId="27684386" w:rsidR="00022F7B" w:rsidRPr="006A27C4" w:rsidRDefault="00022F7B" w:rsidP="00990AF7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750893">
        <w:rPr>
          <w:rStyle w:val="normaltextrun"/>
          <w:rFonts w:asciiTheme="minorHAnsi" w:eastAsiaTheme="majorEastAsia" w:hAnsiTheme="minorHAnsi" w:cstheme="minorHAnsi"/>
          <w:color w:val="000000"/>
          <w:sz w:val="20"/>
          <w:szCs w:val="20"/>
        </w:rPr>
        <w:t>Honored with multiple awards and recognition during tenure as an Avionics Journeyman in the United States Air Force, demonstrating commitment to excellence and collaborative teamwork in maintaining F-15 C/D Eagle fighter aircraft avionics systems</w:t>
      </w:r>
    </w:p>
    <w:sectPr w:rsidR="00022F7B" w:rsidRPr="006A27C4" w:rsidSect="00ED598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AB0D4" w14:textId="77777777" w:rsidR="000E52D5" w:rsidRDefault="000E52D5">
      <w:pPr>
        <w:spacing w:after="0"/>
      </w:pPr>
      <w:r>
        <w:separator/>
      </w:r>
    </w:p>
  </w:endnote>
  <w:endnote w:type="continuationSeparator" w:id="0">
    <w:p w14:paraId="7A46574A" w14:textId="77777777" w:rsidR="000E52D5" w:rsidRDefault="000E52D5">
      <w:pPr>
        <w:spacing w:after="0"/>
      </w:pPr>
      <w:r>
        <w:continuationSeparator/>
      </w:r>
    </w:p>
  </w:endnote>
  <w:endnote w:type="continuationNotice" w:id="1">
    <w:p w14:paraId="5B1AD0EB" w14:textId="77777777" w:rsidR="000E52D5" w:rsidRDefault="000E52D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1C9D2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A9571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AAA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55F69" w14:textId="77777777" w:rsidR="000E52D5" w:rsidRDefault="000E52D5">
      <w:pPr>
        <w:spacing w:after="0"/>
      </w:pPr>
      <w:r>
        <w:separator/>
      </w:r>
    </w:p>
  </w:footnote>
  <w:footnote w:type="continuationSeparator" w:id="0">
    <w:p w14:paraId="142D8509" w14:textId="77777777" w:rsidR="000E52D5" w:rsidRDefault="000E52D5">
      <w:pPr>
        <w:spacing w:after="0"/>
      </w:pPr>
      <w:r>
        <w:continuationSeparator/>
      </w:r>
    </w:p>
  </w:footnote>
  <w:footnote w:type="continuationNotice" w:id="1">
    <w:p w14:paraId="328FDED8" w14:textId="77777777" w:rsidR="000E52D5" w:rsidRDefault="000E52D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48EE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BC41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7F77C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3D4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9B47035"/>
    <w:multiLevelType w:val="hybridMultilevel"/>
    <w:tmpl w:val="06AA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D4662"/>
    <w:multiLevelType w:val="hybridMultilevel"/>
    <w:tmpl w:val="966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16DFC"/>
    <w:multiLevelType w:val="hybridMultilevel"/>
    <w:tmpl w:val="7292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26A1E"/>
    <w:multiLevelType w:val="hybridMultilevel"/>
    <w:tmpl w:val="BCF2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5544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8424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3B0322DD"/>
    <w:multiLevelType w:val="hybridMultilevel"/>
    <w:tmpl w:val="B3D0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5D65BD"/>
    <w:multiLevelType w:val="hybridMultilevel"/>
    <w:tmpl w:val="18BE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067D7"/>
    <w:multiLevelType w:val="multilevel"/>
    <w:tmpl w:val="D1D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4"/>
  </w:num>
  <w:num w:numId="15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6"/>
  </w:num>
  <w:num w:numId="20" w16cid:durableId="1396705002">
    <w:abstractNumId w:val="18"/>
  </w:num>
  <w:num w:numId="21" w16cid:durableId="1225867859">
    <w:abstractNumId w:val="13"/>
  </w:num>
  <w:num w:numId="22" w16cid:durableId="1901745875">
    <w:abstractNumId w:val="11"/>
  </w:num>
  <w:num w:numId="23" w16cid:durableId="1357658511">
    <w:abstractNumId w:val="17"/>
  </w:num>
  <w:num w:numId="24" w16cid:durableId="1387409311">
    <w:abstractNumId w:val="12"/>
  </w:num>
  <w:num w:numId="25" w16cid:durableId="1378511799">
    <w:abstractNumId w:val="10"/>
  </w:num>
  <w:num w:numId="26" w16cid:durableId="455664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D6"/>
    <w:rsid w:val="00003455"/>
    <w:rsid w:val="00021C10"/>
    <w:rsid w:val="00022F7B"/>
    <w:rsid w:val="00032277"/>
    <w:rsid w:val="00032383"/>
    <w:rsid w:val="00032982"/>
    <w:rsid w:val="00037A3D"/>
    <w:rsid w:val="00037A80"/>
    <w:rsid w:val="0004081D"/>
    <w:rsid w:val="00047720"/>
    <w:rsid w:val="00047C0B"/>
    <w:rsid w:val="000536A0"/>
    <w:rsid w:val="000539BD"/>
    <w:rsid w:val="0005642A"/>
    <w:rsid w:val="00056C92"/>
    <w:rsid w:val="00066E2A"/>
    <w:rsid w:val="00076DB4"/>
    <w:rsid w:val="0009195F"/>
    <w:rsid w:val="000D355D"/>
    <w:rsid w:val="000E52D5"/>
    <w:rsid w:val="000E6221"/>
    <w:rsid w:val="001046AC"/>
    <w:rsid w:val="0011008C"/>
    <w:rsid w:val="00111371"/>
    <w:rsid w:val="001172E5"/>
    <w:rsid w:val="00122CD5"/>
    <w:rsid w:val="001274B5"/>
    <w:rsid w:val="00140528"/>
    <w:rsid w:val="001433E3"/>
    <w:rsid w:val="0016014D"/>
    <w:rsid w:val="001608CC"/>
    <w:rsid w:val="00166547"/>
    <w:rsid w:val="0018191F"/>
    <w:rsid w:val="00181F0D"/>
    <w:rsid w:val="00181FE7"/>
    <w:rsid w:val="00186230"/>
    <w:rsid w:val="001D4B58"/>
    <w:rsid w:val="00200572"/>
    <w:rsid w:val="00210712"/>
    <w:rsid w:val="00262033"/>
    <w:rsid w:val="00271453"/>
    <w:rsid w:val="00276074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8442E"/>
    <w:rsid w:val="00394A6D"/>
    <w:rsid w:val="003B2143"/>
    <w:rsid w:val="003C14A1"/>
    <w:rsid w:val="003C38F0"/>
    <w:rsid w:val="003F19B9"/>
    <w:rsid w:val="003F280D"/>
    <w:rsid w:val="003F7B74"/>
    <w:rsid w:val="00400FD0"/>
    <w:rsid w:val="0040118E"/>
    <w:rsid w:val="00420DE9"/>
    <w:rsid w:val="00433CD1"/>
    <w:rsid w:val="00445933"/>
    <w:rsid w:val="004476A1"/>
    <w:rsid w:val="004476B0"/>
    <w:rsid w:val="00467608"/>
    <w:rsid w:val="004A4BFA"/>
    <w:rsid w:val="004D433E"/>
    <w:rsid w:val="004E47F6"/>
    <w:rsid w:val="004E6381"/>
    <w:rsid w:val="004F305A"/>
    <w:rsid w:val="004F7524"/>
    <w:rsid w:val="00504FB9"/>
    <w:rsid w:val="00506AF2"/>
    <w:rsid w:val="005114E7"/>
    <w:rsid w:val="005338E9"/>
    <w:rsid w:val="00536083"/>
    <w:rsid w:val="00542008"/>
    <w:rsid w:val="00542C93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05CA1"/>
    <w:rsid w:val="00614F71"/>
    <w:rsid w:val="00616068"/>
    <w:rsid w:val="00627B1A"/>
    <w:rsid w:val="006734FD"/>
    <w:rsid w:val="00692F19"/>
    <w:rsid w:val="006953A2"/>
    <w:rsid w:val="006A27C4"/>
    <w:rsid w:val="006A3D6F"/>
    <w:rsid w:val="006B4315"/>
    <w:rsid w:val="006C71B6"/>
    <w:rsid w:val="006D236F"/>
    <w:rsid w:val="006D3674"/>
    <w:rsid w:val="006E0605"/>
    <w:rsid w:val="006E401C"/>
    <w:rsid w:val="006F0EAE"/>
    <w:rsid w:val="006F2441"/>
    <w:rsid w:val="006F3477"/>
    <w:rsid w:val="00702BF8"/>
    <w:rsid w:val="00711175"/>
    <w:rsid w:val="00712084"/>
    <w:rsid w:val="007148DA"/>
    <w:rsid w:val="00736718"/>
    <w:rsid w:val="007400EF"/>
    <w:rsid w:val="00750893"/>
    <w:rsid w:val="007571DC"/>
    <w:rsid w:val="00763E98"/>
    <w:rsid w:val="00774126"/>
    <w:rsid w:val="0077621B"/>
    <w:rsid w:val="00781236"/>
    <w:rsid w:val="0079032C"/>
    <w:rsid w:val="007941C7"/>
    <w:rsid w:val="007963CE"/>
    <w:rsid w:val="007A7131"/>
    <w:rsid w:val="007A7186"/>
    <w:rsid w:val="007D00B3"/>
    <w:rsid w:val="007D3B8B"/>
    <w:rsid w:val="007D7798"/>
    <w:rsid w:val="00801384"/>
    <w:rsid w:val="00824550"/>
    <w:rsid w:val="00833DD6"/>
    <w:rsid w:val="008406FF"/>
    <w:rsid w:val="0084136C"/>
    <w:rsid w:val="00851F55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E69B3"/>
    <w:rsid w:val="008F4508"/>
    <w:rsid w:val="008F7132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90AF7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44DC5"/>
    <w:rsid w:val="00B5201C"/>
    <w:rsid w:val="00B5257D"/>
    <w:rsid w:val="00B610B1"/>
    <w:rsid w:val="00B654E9"/>
    <w:rsid w:val="00B6632D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1502"/>
    <w:rsid w:val="00C72B59"/>
    <w:rsid w:val="00C86F4F"/>
    <w:rsid w:val="00C904F1"/>
    <w:rsid w:val="00C9734F"/>
    <w:rsid w:val="00CC75DB"/>
    <w:rsid w:val="00D016ED"/>
    <w:rsid w:val="00D03921"/>
    <w:rsid w:val="00D05F48"/>
    <w:rsid w:val="00D241A0"/>
    <w:rsid w:val="00D33143"/>
    <w:rsid w:val="00D37D67"/>
    <w:rsid w:val="00D4111F"/>
    <w:rsid w:val="00D468C9"/>
    <w:rsid w:val="00D51BE7"/>
    <w:rsid w:val="00D52131"/>
    <w:rsid w:val="00D560F9"/>
    <w:rsid w:val="00D56207"/>
    <w:rsid w:val="00D6278D"/>
    <w:rsid w:val="00D7441A"/>
    <w:rsid w:val="00D757F2"/>
    <w:rsid w:val="00D765AF"/>
    <w:rsid w:val="00D851A9"/>
    <w:rsid w:val="00D95183"/>
    <w:rsid w:val="00DA31C8"/>
    <w:rsid w:val="00DB7C7C"/>
    <w:rsid w:val="00DD4208"/>
    <w:rsid w:val="00DE3405"/>
    <w:rsid w:val="00DE3F0B"/>
    <w:rsid w:val="00DF3D23"/>
    <w:rsid w:val="00E01B82"/>
    <w:rsid w:val="00E21849"/>
    <w:rsid w:val="00E23538"/>
    <w:rsid w:val="00E321B6"/>
    <w:rsid w:val="00E45F8D"/>
    <w:rsid w:val="00E71047"/>
    <w:rsid w:val="00E726F0"/>
    <w:rsid w:val="00E80C6B"/>
    <w:rsid w:val="00EA2B92"/>
    <w:rsid w:val="00EC12CE"/>
    <w:rsid w:val="00ED598E"/>
    <w:rsid w:val="00ED7FEB"/>
    <w:rsid w:val="00EE25F3"/>
    <w:rsid w:val="00F37140"/>
    <w:rsid w:val="00F40303"/>
    <w:rsid w:val="00F41BEE"/>
    <w:rsid w:val="00F52BAE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40B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44DC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B7C7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DB7C7C"/>
  </w:style>
  <w:style w:type="character" w:customStyle="1" w:styleId="eop">
    <w:name w:val="eop"/>
    <w:basedOn w:val="DefaultParagraphFont"/>
    <w:rsid w:val="0080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atthewkramer1230/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tthewkramer1230/" TargetMode="External"/><Relationship Id="rId17" Type="http://schemas.openxmlformats.org/officeDocument/2006/relationships/hyperlink" Target="https://github.com/Matthew123003/Portfolio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tthew123003/MoneyManagementApp.gi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hew123003@gmail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Matthew123003/Portfolio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Matthew123003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123003/Library/Containers/com.microsoft.Word/Data/Library/Application%20Support/Microsoft/Office/16.0/DTS/Search/%7bE4AF94FF-70DF-6241-B0CA-EDFA11BC9423%7d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9B4C569C4CE444B2BBA63248383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16232-BF15-ED45-8931-882064DC3CDB}"/>
      </w:docPartPr>
      <w:docPartBody>
        <w:p w:rsidR="00A67E3B" w:rsidRDefault="00000000">
          <w:pPr>
            <w:pStyle w:val="EE9B4C569C4CE444B2BBA63248383804"/>
          </w:pPr>
          <w:r>
            <w:t>Experience</w:t>
          </w:r>
        </w:p>
      </w:docPartBody>
    </w:docPart>
    <w:docPart>
      <w:docPartPr>
        <w:name w:val="1F947A80F1A15347812A1EE4C753F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134AB-4DBE-6D4F-A854-BDF1AA8839EA}"/>
      </w:docPartPr>
      <w:docPartBody>
        <w:p w:rsidR="00A67E3B" w:rsidRDefault="00A541CF" w:rsidP="00A541CF">
          <w:pPr>
            <w:pStyle w:val="1F947A80F1A15347812A1EE4C753F650"/>
          </w:pPr>
          <w:r>
            <w:t>Education</w:t>
          </w:r>
        </w:p>
      </w:docPartBody>
    </w:docPart>
    <w:docPart>
      <w:docPartPr>
        <w:name w:val="14679C054BBC284F97BE68B6B9B9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D827-F0CB-2A40-B6A9-643C5DE7FCFD}"/>
      </w:docPartPr>
      <w:docPartBody>
        <w:p w:rsidR="00A67E3B" w:rsidRDefault="00A541CF" w:rsidP="00A541CF">
          <w:pPr>
            <w:pStyle w:val="14679C054BBC284F97BE68B6B9B9D7F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CF"/>
    <w:rsid w:val="000536A0"/>
    <w:rsid w:val="00106551"/>
    <w:rsid w:val="00140D87"/>
    <w:rsid w:val="002916E5"/>
    <w:rsid w:val="0038442E"/>
    <w:rsid w:val="00395A30"/>
    <w:rsid w:val="004F6A36"/>
    <w:rsid w:val="00610F00"/>
    <w:rsid w:val="006C71B6"/>
    <w:rsid w:val="006F3477"/>
    <w:rsid w:val="007A2ADD"/>
    <w:rsid w:val="00810675"/>
    <w:rsid w:val="00A541CF"/>
    <w:rsid w:val="00A67E3B"/>
    <w:rsid w:val="00D03921"/>
    <w:rsid w:val="00DA31C8"/>
    <w:rsid w:val="00DE3405"/>
    <w:rsid w:val="00E9390B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9B4C569C4CE444B2BBA63248383804">
    <w:name w:val="EE9B4C569C4CE444B2BBA63248383804"/>
  </w:style>
  <w:style w:type="paragraph" w:customStyle="1" w:styleId="1F947A80F1A15347812A1EE4C753F650">
    <w:name w:val="1F947A80F1A15347812A1EE4C753F650"/>
    <w:rsid w:val="00A541CF"/>
  </w:style>
  <w:style w:type="paragraph" w:customStyle="1" w:styleId="14679C054BBC284F97BE68B6B9B9D7F7">
    <w:name w:val="14679C054BBC284F97BE68B6B9B9D7F7"/>
    <w:rsid w:val="00A54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{E4AF94FF-70DF-6241-B0CA-EDFA11BC9423}tf02919188_win32.dotx</Template>
  <TotalTime>0</TotalTime>
  <Pages>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2024-10-17T00:14:00Z</dcterms:created>
  <dcterms:modified xsi:type="dcterms:W3CDTF">2024-10-17T00:14:00Z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